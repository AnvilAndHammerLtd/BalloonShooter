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04" w:rsidRDefault="00AD3004" w:rsidP="00AD3004">
      <w:pPr>
        <w:pStyle w:val="ListParagraph"/>
        <w:numPr>
          <w:ilvl w:val="0"/>
          <w:numId w:val="1"/>
        </w:numPr>
      </w:pPr>
      <w:r>
        <w:t>Balloons with numbers  move to the left of the screen</w:t>
      </w:r>
    </w:p>
    <w:p w:rsidR="00AD3004" w:rsidRDefault="00FC4A04" w:rsidP="00AD3004">
      <w:pPr>
        <w:pStyle w:val="ListParagraph"/>
        <w:numPr>
          <w:ilvl w:val="0"/>
          <w:numId w:val="1"/>
        </w:numPr>
      </w:pPr>
      <w:r>
        <w:t>Using the mouse the player can throw darts and destroy those balloons</w:t>
      </w:r>
    </w:p>
    <w:p w:rsidR="00AD3004" w:rsidRDefault="002F7946" w:rsidP="00366AC3">
      <w:pPr>
        <w:pStyle w:val="ListParagraph"/>
        <w:numPr>
          <w:ilvl w:val="0"/>
          <w:numId w:val="1"/>
        </w:numPr>
      </w:pPr>
      <w:r>
        <w:t>The correct balloons that represent the result of the equation mus</w:t>
      </w:r>
      <w:r w:rsidR="00E91679">
        <w:t>t be destroyed to be successful</w:t>
      </w:r>
      <w:bookmarkStart w:id="0" w:name="_GoBack"/>
      <w:bookmarkEnd w:id="0"/>
    </w:p>
    <w:p w:rsidR="00A645BA" w:rsidRDefault="00A645BA">
      <w:r>
        <w:t xml:space="preserve">Balloons </w:t>
      </w:r>
      <w:r w:rsidR="00F10257">
        <w:t xml:space="preserve">that represent numbers </w:t>
      </w:r>
      <w:r>
        <w:t>move through t</w:t>
      </w:r>
      <w:r w:rsidR="00F10257">
        <w:t xml:space="preserve">he game, </w:t>
      </w:r>
      <w:r>
        <w:t xml:space="preserve">the player by clicking with the </w:t>
      </w:r>
      <w:r w:rsidR="00F10257">
        <w:t xml:space="preserve">left </w:t>
      </w:r>
      <w:r>
        <w:t>mouse</w:t>
      </w:r>
      <w:r w:rsidR="00F10257">
        <w:t xml:space="preserve"> button</w:t>
      </w:r>
      <w:r>
        <w:t xml:space="preserve"> </w:t>
      </w:r>
      <w:r w:rsidR="00F10257">
        <w:t>somewhere on the screen can throw darts and break the balloons.</w:t>
      </w:r>
    </w:p>
    <w:p w:rsidR="00AD3004" w:rsidRDefault="002D3BA1">
      <w:r>
        <w:t>An equation is displayed on the top of the screen game and the player must destroy the balloons that form the result of that equation.</w:t>
      </w:r>
    </w:p>
    <w:p w:rsidR="00683C9D" w:rsidRDefault="00495398">
      <w:r>
        <w:rPr>
          <w:noProof/>
          <w:lang w:eastAsia="en-GB"/>
        </w:rPr>
        <w:lastRenderedPageBreak/>
        <w:drawing>
          <wp:inline distT="0" distB="0" distL="0" distR="0">
            <wp:extent cx="5734050" cy="3838575"/>
            <wp:effectExtent l="0" t="0" r="0" b="9525"/>
            <wp:docPr id="1" name="Picture 1" descr="\\acfs4\cs11\cs11kka1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cfs4\cs11\cs11kka1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4050" cy="3829050"/>
            <wp:effectExtent l="0" t="0" r="0" b="0"/>
            <wp:docPr id="2" name="Picture 2" descr="\\acfs4\cs11\cs11kka1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cfs4\cs11\cs11kka1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C7AF1"/>
    <w:multiLevelType w:val="hybridMultilevel"/>
    <w:tmpl w:val="93F4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CC"/>
    <w:rsid w:val="00077586"/>
    <w:rsid w:val="001214E8"/>
    <w:rsid w:val="002D3BA1"/>
    <w:rsid w:val="002F7946"/>
    <w:rsid w:val="00366AC3"/>
    <w:rsid w:val="00495398"/>
    <w:rsid w:val="00522DCC"/>
    <w:rsid w:val="00683C9D"/>
    <w:rsid w:val="00A645BA"/>
    <w:rsid w:val="00AD3004"/>
    <w:rsid w:val="00D94F2D"/>
    <w:rsid w:val="00E91679"/>
    <w:rsid w:val="00F10257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7593B4C8.dotm</Template>
  <TotalTime>19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cs11kka1</dc:creator>
  <cp:keywords/>
  <dc:description/>
  <cp:lastModifiedBy>cs11kka1</cp:lastModifiedBy>
  <cp:revision>12</cp:revision>
  <dcterms:created xsi:type="dcterms:W3CDTF">2014-11-27T14:36:00Z</dcterms:created>
  <dcterms:modified xsi:type="dcterms:W3CDTF">2014-11-27T14:55:00Z</dcterms:modified>
</cp:coreProperties>
</file>